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C0E30" w14:textId="77777777" w:rsidR="00583ABA" w:rsidRPr="00760ECF" w:rsidRDefault="003971E9" w:rsidP="00633D52">
      <w:pPr>
        <w:ind w:left="360"/>
        <w:jc w:val="center"/>
      </w:pPr>
      <w:r>
        <w:t>L A  B      4</w:t>
      </w:r>
      <w:r w:rsidR="00633D52" w:rsidRPr="00760ECF">
        <w:t xml:space="preserve">      G  R  A  D  I  N  G       S  H  E  E  T</w:t>
      </w:r>
    </w:p>
    <w:p w14:paraId="14891E0F" w14:textId="77777777" w:rsidR="00633D52" w:rsidRDefault="00633D52" w:rsidP="00633D52">
      <w:pPr>
        <w:ind w:left="360"/>
        <w:jc w:val="center"/>
        <w:rPr>
          <w:u w:val="single"/>
        </w:rPr>
      </w:pPr>
    </w:p>
    <w:p w14:paraId="6B52D806" w14:textId="3B4F7E44" w:rsidR="00760ECF" w:rsidRDefault="00DD74FE" w:rsidP="00633D52">
      <w:pPr>
        <w:ind w:left="360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75BD2C" wp14:editId="768083DC">
                <wp:simplePos x="0" y="0"/>
                <wp:positionH relativeFrom="column">
                  <wp:posOffset>7620</wp:posOffset>
                </wp:positionH>
                <wp:positionV relativeFrom="paragraph">
                  <wp:posOffset>106680</wp:posOffset>
                </wp:positionV>
                <wp:extent cx="6057900" cy="0"/>
                <wp:effectExtent l="17145" t="19050" r="11430" b="1905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61753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8.4pt" to="477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" strokeweight="1.75pt"/>
            </w:pict>
          </mc:Fallback>
        </mc:AlternateContent>
      </w:r>
    </w:p>
    <w:p w14:paraId="64364F52" w14:textId="77777777" w:rsidR="00633D52" w:rsidRDefault="00633D52" w:rsidP="00633D52">
      <w:pPr>
        <w:ind w:left="360"/>
        <w:jc w:val="center"/>
        <w:rPr>
          <w:u w:val="single"/>
        </w:rPr>
      </w:pPr>
    </w:p>
    <w:p w14:paraId="128DE16C" w14:textId="498ED5A6" w:rsidR="00633D52" w:rsidRDefault="00070569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n</w:t>
      </w:r>
      <w:r w:rsidR="00633D52" w:rsidRPr="00633D52">
        <w:rPr>
          <w:rFonts w:ascii="Courier New" w:hAnsi="Courier New" w:cs="Courier New"/>
        </w:rPr>
        <w:t>ame:</w:t>
      </w:r>
      <w:r w:rsidR="00633D5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006A1">
        <w:rPr>
          <w:rFonts w:ascii="Courier New" w:hAnsi="Courier New" w:cs="Courier New"/>
        </w:rPr>
        <w:t>_______</w:t>
      </w:r>
      <w:r w:rsidR="00A136E9">
        <w:rPr>
          <w:rFonts w:ascii="Courier New" w:hAnsi="Courier New" w:cs="Courier New"/>
        </w:rPr>
        <w:t>Devin Waldon</w:t>
      </w:r>
      <w:r w:rsidR="005006A1">
        <w:rPr>
          <w:rFonts w:ascii="Courier New" w:hAnsi="Courier New" w:cs="Courier New"/>
        </w:rPr>
        <w:t>__</w:t>
      </w:r>
      <w:r w:rsidR="00633D52" w:rsidRPr="00633D52">
        <w:rPr>
          <w:rFonts w:ascii="Courier New" w:hAnsi="Courier New" w:cs="Courier New"/>
        </w:rPr>
        <w:t>_________</w:t>
      </w:r>
      <w:r w:rsidR="005006A1">
        <w:rPr>
          <w:rFonts w:ascii="Courier New" w:hAnsi="Courier New" w:cs="Courier New"/>
        </w:rPr>
        <w:t xml:space="preserve"> </w:t>
      </w:r>
      <w:r w:rsidR="006B26BB">
        <w:rPr>
          <w:rFonts w:ascii="Courier New" w:hAnsi="Courier New" w:cs="Courier New"/>
        </w:rPr>
        <w:t xml:space="preserve"> </w:t>
      </w:r>
      <w:r w:rsidR="005006A1">
        <w:rPr>
          <w:rFonts w:ascii="Courier New" w:hAnsi="Courier New" w:cs="Courier New"/>
        </w:rPr>
        <w:t xml:space="preserve">[ </w:t>
      </w:r>
      <w:r w:rsidR="005006A1" w:rsidRPr="005006A1">
        <w:rPr>
          <w:rFonts w:ascii="Courier New" w:hAnsi="Courier New" w:cs="Courier New"/>
          <w:b/>
        </w:rPr>
        <w:t>PRINT</w:t>
      </w:r>
      <w:r w:rsidR="005006A1">
        <w:rPr>
          <w:rFonts w:ascii="Courier New" w:hAnsi="Courier New" w:cs="Courier New"/>
        </w:rPr>
        <w:t xml:space="preserve"> ]</w:t>
      </w:r>
      <w:r w:rsidR="00633D52" w:rsidRPr="00633D52">
        <w:rPr>
          <w:rFonts w:ascii="Courier New" w:hAnsi="Courier New" w:cs="Courier New"/>
        </w:rPr>
        <w:t xml:space="preserve"> </w:t>
      </w:r>
    </w:p>
    <w:p w14:paraId="680D9D89" w14:textId="77777777" w:rsidR="00070569" w:rsidRDefault="00070569" w:rsidP="00760ECF">
      <w:pPr>
        <w:rPr>
          <w:rFonts w:ascii="Courier New" w:hAnsi="Courier New" w:cs="Courier New"/>
        </w:rPr>
      </w:pPr>
    </w:p>
    <w:p w14:paraId="6D617E89" w14:textId="77777777" w:rsidR="00070569" w:rsidRPr="00633D52" w:rsidRDefault="00070569" w:rsidP="000705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group member’s name</w:t>
      </w:r>
      <w:r w:rsidRPr="00633D52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 ____________________</w:t>
      </w:r>
      <w:r w:rsidRPr="00633D52">
        <w:rPr>
          <w:rFonts w:ascii="Courier New" w:hAnsi="Courier New" w:cs="Courier New"/>
        </w:rPr>
        <w:t>_________</w:t>
      </w:r>
      <w:r>
        <w:rPr>
          <w:rFonts w:ascii="Courier New" w:hAnsi="Courier New" w:cs="Courier New"/>
        </w:rPr>
        <w:t xml:space="preserve">  [ </w:t>
      </w:r>
      <w:r w:rsidRPr="005006A1">
        <w:rPr>
          <w:rFonts w:ascii="Courier New" w:hAnsi="Courier New" w:cs="Courier New"/>
          <w:b/>
        </w:rPr>
        <w:t>PRINT</w:t>
      </w:r>
      <w:r>
        <w:rPr>
          <w:rFonts w:ascii="Courier New" w:hAnsi="Courier New" w:cs="Courier New"/>
        </w:rPr>
        <w:t xml:space="preserve"> ]</w:t>
      </w:r>
      <w:r w:rsidRPr="00633D52">
        <w:rPr>
          <w:rFonts w:ascii="Courier New" w:hAnsi="Courier New" w:cs="Courier New"/>
        </w:rPr>
        <w:t xml:space="preserve"> </w:t>
      </w:r>
    </w:p>
    <w:p w14:paraId="504051F1" w14:textId="77777777" w:rsidR="00070569" w:rsidRPr="00633D52" w:rsidRDefault="00070569" w:rsidP="00760ECF">
      <w:pPr>
        <w:rPr>
          <w:rFonts w:ascii="Courier New" w:hAnsi="Courier New" w:cs="Courier New"/>
        </w:rPr>
      </w:pPr>
    </w:p>
    <w:p w14:paraId="4E947446" w14:textId="77777777" w:rsidR="00633D52" w:rsidRPr="00633D52" w:rsidRDefault="00633D52" w:rsidP="00760ECF">
      <w:pPr>
        <w:rPr>
          <w:rFonts w:ascii="Courier New" w:hAnsi="Courier New" w:cs="Courier New"/>
        </w:rPr>
      </w:pPr>
    </w:p>
    <w:p w14:paraId="303D8696" w14:textId="0AFADDCB" w:rsidR="00633D52" w:rsidRDefault="00070569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CS3160</w:t>
      </w:r>
      <w:r w:rsidR="005006A1">
        <w:rPr>
          <w:rFonts w:ascii="Courier New" w:hAnsi="Courier New" w:cs="Courier New"/>
        </w:rPr>
        <w:t>-Sec</w:t>
      </w:r>
      <w:r w:rsidR="00570ECB">
        <w:rPr>
          <w:rFonts w:ascii="Courier New" w:hAnsi="Courier New" w:cs="Courier New"/>
        </w:rPr>
        <w:t xml:space="preserve">tion: </w:t>
      </w:r>
      <w:r w:rsidR="00B12EBC">
        <w:rPr>
          <w:rFonts w:ascii="Courier New" w:hAnsi="Courier New" w:cs="Courier New"/>
          <w:b/>
        </w:rPr>
        <w:t>__</w:t>
      </w:r>
      <w:r w:rsidR="00BC5130">
        <w:rPr>
          <w:rFonts w:ascii="Courier New" w:hAnsi="Courier New" w:cs="Courier New"/>
          <w:b/>
        </w:rPr>
        <w:t>1</w:t>
      </w:r>
      <w:r w:rsidR="00B12EBC">
        <w:rPr>
          <w:rFonts w:ascii="Courier New" w:hAnsi="Courier New" w:cs="Courier New"/>
          <w:b/>
        </w:rPr>
        <w:t>__</w:t>
      </w:r>
    </w:p>
    <w:p w14:paraId="4360E436" w14:textId="77777777" w:rsidR="006D14CC" w:rsidRDefault="006D14CC" w:rsidP="00760ECF">
      <w:pPr>
        <w:rPr>
          <w:rFonts w:ascii="Courier New" w:hAnsi="Courier New" w:cs="Courier New"/>
        </w:rPr>
      </w:pPr>
    </w:p>
    <w:p w14:paraId="771FBC89" w14:textId="77777777" w:rsidR="006D14CC" w:rsidRDefault="006D14CC" w:rsidP="00760ECF">
      <w:pPr>
        <w:rPr>
          <w:rFonts w:ascii="Courier New" w:hAnsi="Courier New" w:cs="Courier New"/>
        </w:rPr>
      </w:pPr>
    </w:p>
    <w:p w14:paraId="1790DA91" w14:textId="77777777" w:rsidR="006D14CC" w:rsidRDefault="00760ECF" w:rsidP="00760ECF">
      <w:r>
        <w:t>We will grade the following items for this lab exercise. Ma</w:t>
      </w:r>
      <w:bookmarkStart w:id="0" w:name="_GoBack"/>
      <w:bookmarkEnd w:id="0"/>
      <w:r>
        <w:t xml:space="preserve">ke sure </w:t>
      </w:r>
      <w:r w:rsidR="004E56C6">
        <w:t>to hand in this grade sheet complete with your name</w:t>
      </w:r>
      <w:r w:rsidR="00070569">
        <w:t>(s)</w:t>
      </w:r>
      <w:r w:rsidR="004E56C6">
        <w:t xml:space="preserve"> and section number at the end of the lab period. Without a grade sheet, your lab will NOT be graded.</w:t>
      </w:r>
      <w:r w:rsidR="00070569">
        <w:t xml:space="preserve"> Each group member MUST supply his/her own grade sheet.</w:t>
      </w:r>
    </w:p>
    <w:p w14:paraId="2B1DBDD3" w14:textId="77777777" w:rsidR="00760ECF" w:rsidRDefault="00760ECF" w:rsidP="00760ECF"/>
    <w:p w14:paraId="2F0816A1" w14:textId="77777777" w:rsidR="008B1000" w:rsidRDefault="008B1000" w:rsidP="00760ECF">
      <w:pPr>
        <w:rPr>
          <w:rFonts w:ascii="Courier New" w:hAnsi="Courier New" w:cs="Courier New"/>
        </w:rPr>
      </w:pPr>
    </w:p>
    <w:p w14:paraId="6458E332" w14:textId="77777777" w:rsidR="008B1000" w:rsidRDefault="008B1000" w:rsidP="008B1000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>
        <w:rPr>
          <w:rFonts w:ascii="Times" w:hAnsi="Times"/>
          <w:sz w:val="22"/>
        </w:rPr>
        <w:t>Program style and documentation</w:t>
      </w:r>
    </w:p>
    <w:p w14:paraId="4110E4A8" w14:textId="77777777" w:rsidR="008B1000" w:rsidRDefault="008B1000" w:rsidP="00760ECF">
      <w:pPr>
        <w:rPr>
          <w:rFonts w:ascii="Courier New" w:hAnsi="Courier New" w:cs="Courier New"/>
        </w:rPr>
      </w:pPr>
    </w:p>
    <w:p w14:paraId="4020E5A9" w14:textId="77777777" w:rsidR="00E00254" w:rsidRPr="00E00254" w:rsidRDefault="009F5D82" w:rsidP="00E00254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E00254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E00254" w:rsidRPr="00E00254">
        <w:rPr>
          <w:rFonts w:ascii="Times" w:hAnsi="Times"/>
          <w:sz w:val="22"/>
        </w:rPr>
        <w:t>Form design (including properly named controls, handles only user communication, logic</w:t>
      </w:r>
    </w:p>
    <w:p w14:paraId="49175C0F" w14:textId="77777777" w:rsidR="00890291" w:rsidRDefault="00E00254" w:rsidP="00E00254">
      <w:pPr>
        <w:ind w:left="720" w:firstLine="720"/>
        <w:rPr>
          <w:rFonts w:ascii="Times" w:hAnsi="Times"/>
          <w:sz w:val="22"/>
        </w:rPr>
      </w:pPr>
      <w:r w:rsidRPr="00E00254">
        <w:rPr>
          <w:rFonts w:ascii="Times" w:hAnsi="Times"/>
          <w:sz w:val="22"/>
        </w:rPr>
        <w:t>handled by Game class)</w:t>
      </w:r>
    </w:p>
    <w:p w14:paraId="20339939" w14:textId="77777777" w:rsidR="00760ECF" w:rsidRPr="00760ECF" w:rsidRDefault="00760ECF" w:rsidP="00760ECF">
      <w:pPr>
        <w:rPr>
          <w:rFonts w:ascii="Courier New" w:hAnsi="Courier New" w:cs="Courier New"/>
        </w:rPr>
      </w:pPr>
    </w:p>
    <w:p w14:paraId="7689D727" w14:textId="77777777" w:rsidR="008B1000" w:rsidRDefault="006D14CC" w:rsidP="009E20E8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 w:rsidR="008B1000">
        <w:rPr>
          <w:rFonts w:ascii="Courier New" w:hAnsi="Courier New" w:cs="Courier New"/>
        </w:rPr>
        <w:t>/</w:t>
      </w:r>
      <w:r w:rsidR="00E00254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r w:rsidR="00E00254" w:rsidRPr="00E00254">
        <w:rPr>
          <w:rFonts w:ascii="Times" w:hAnsi="Times"/>
          <w:sz w:val="22"/>
        </w:rPr>
        <w:t>Game refreshes screen properly on a Form1 Paint event</w:t>
      </w:r>
    </w:p>
    <w:p w14:paraId="210FDCE5" w14:textId="77777777" w:rsidR="008B1000" w:rsidRDefault="008B1000" w:rsidP="009E20E8">
      <w:pPr>
        <w:rPr>
          <w:rFonts w:ascii="Times" w:hAnsi="Times"/>
          <w:sz w:val="22"/>
        </w:rPr>
      </w:pPr>
    </w:p>
    <w:p w14:paraId="7899FC0E" w14:textId="77777777" w:rsidR="009E20E8" w:rsidRDefault="008B1000" w:rsidP="009E20E8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 w:rsidR="00E00254" w:rsidRPr="00E00254">
        <w:rPr>
          <w:rFonts w:ascii="Times" w:hAnsi="Times"/>
          <w:sz w:val="22"/>
        </w:rPr>
        <w:t>Design of application icon</w:t>
      </w:r>
    </w:p>
    <w:p w14:paraId="46678E23" w14:textId="77777777" w:rsidR="00890291" w:rsidRDefault="00890291" w:rsidP="009E20E8"/>
    <w:p w14:paraId="0DC4A1AB" w14:textId="77777777" w:rsidR="00E00254" w:rsidRPr="00E00254" w:rsidRDefault="009F5D82" w:rsidP="00E00254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E00254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r w:rsidR="00E00254" w:rsidRPr="00E00254">
        <w:rPr>
          <w:sz w:val="22"/>
        </w:rPr>
        <w:t>Game graphics (identifying square containing mouse click, drawing proper figure, keeping</w:t>
      </w:r>
    </w:p>
    <w:p w14:paraId="4B7AE580" w14:textId="77777777" w:rsidR="009F5D82" w:rsidRDefault="00E00254" w:rsidP="00E00254">
      <w:pPr>
        <w:ind w:left="720" w:firstLine="720"/>
        <w:rPr>
          <w:sz w:val="22"/>
        </w:rPr>
      </w:pPr>
      <w:r w:rsidRPr="00E00254">
        <w:rPr>
          <w:sz w:val="22"/>
        </w:rPr>
        <w:t>track of turns)</w:t>
      </w:r>
    </w:p>
    <w:p w14:paraId="44C34B2C" w14:textId="77777777" w:rsidR="008B1000" w:rsidRDefault="008B1000" w:rsidP="00760ECF">
      <w:pPr>
        <w:rPr>
          <w:sz w:val="22"/>
        </w:rPr>
      </w:pPr>
    </w:p>
    <w:p w14:paraId="1327B180" w14:textId="77777777" w:rsidR="00E00254" w:rsidRPr="00E00254" w:rsidRDefault="008B1000" w:rsidP="00E00254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E00254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ab/>
      </w:r>
      <w:r w:rsidR="00E00254" w:rsidRPr="00E00254">
        <w:rPr>
          <w:sz w:val="22"/>
        </w:rPr>
        <w:t>Game logic (identifying when a player has won, identifying tie games, returning correct</w:t>
      </w:r>
    </w:p>
    <w:p w14:paraId="74D13F28" w14:textId="77777777" w:rsidR="008B1000" w:rsidRPr="009F5D82" w:rsidRDefault="00E00254" w:rsidP="00E00254">
      <w:pPr>
        <w:ind w:left="720" w:firstLine="720"/>
        <w:rPr>
          <w:rFonts w:ascii="Courier New" w:hAnsi="Courier New" w:cs="Courier New"/>
        </w:rPr>
      </w:pPr>
      <w:r w:rsidRPr="00E00254">
        <w:rPr>
          <w:sz w:val="22"/>
        </w:rPr>
        <w:t>message to form)</w:t>
      </w:r>
    </w:p>
    <w:p w14:paraId="1A70E28F" w14:textId="77777777" w:rsidR="008B1000" w:rsidRDefault="008B1000" w:rsidP="00760ECF">
      <w:pPr>
        <w:rPr>
          <w:rFonts w:ascii="Courier New" w:hAnsi="Courier New" w:cs="Courier New"/>
        </w:rPr>
      </w:pPr>
    </w:p>
    <w:p w14:paraId="77B059B1" w14:textId="77777777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E00254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E00254" w:rsidRPr="00E00254">
        <w:rPr>
          <w:sz w:val="22"/>
        </w:rPr>
        <w:t>Design of Shape abstract class and the Draw abstract function</w:t>
      </w:r>
    </w:p>
    <w:p w14:paraId="436DE206" w14:textId="77777777" w:rsidR="008B1000" w:rsidRDefault="008B1000" w:rsidP="00760ECF">
      <w:pPr>
        <w:rPr>
          <w:rFonts w:ascii="Courier New" w:hAnsi="Courier New" w:cs="Courier New"/>
        </w:rPr>
      </w:pPr>
    </w:p>
    <w:p w14:paraId="6984CA6E" w14:textId="77777777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 w:rsidR="00E00254" w:rsidRPr="00E00254">
        <w:rPr>
          <w:sz w:val="22"/>
        </w:rPr>
        <w:t>Implementation of class for X's</w:t>
      </w:r>
    </w:p>
    <w:p w14:paraId="2656DE64" w14:textId="77777777" w:rsidR="008B1000" w:rsidRDefault="008B1000" w:rsidP="00760ECF">
      <w:pPr>
        <w:rPr>
          <w:rFonts w:ascii="Courier New" w:hAnsi="Courier New" w:cs="Courier New"/>
        </w:rPr>
      </w:pPr>
    </w:p>
    <w:p w14:paraId="6D9E628A" w14:textId="77777777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 w:rsidR="00E00254" w:rsidRPr="00E00254">
        <w:rPr>
          <w:sz w:val="22"/>
        </w:rPr>
        <w:t>Implementation of class for O's</w:t>
      </w:r>
    </w:p>
    <w:p w14:paraId="70373B85" w14:textId="77777777" w:rsidR="008B1000" w:rsidRDefault="008B1000" w:rsidP="00760ECF">
      <w:pPr>
        <w:rPr>
          <w:rFonts w:ascii="Courier New" w:hAnsi="Courier New" w:cs="Courier New"/>
        </w:rPr>
      </w:pPr>
    </w:p>
    <w:p w14:paraId="11F35308" w14:textId="77777777" w:rsidR="006D14CC" w:rsidRPr="006D14CC" w:rsidRDefault="006D14CC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</w:t>
      </w:r>
      <w:r w:rsidR="00760ECF">
        <w:rPr>
          <w:rFonts w:ascii="Courier New" w:hAnsi="Courier New" w:cs="Courier New"/>
        </w:rPr>
        <w:t>________</w:t>
      </w:r>
    </w:p>
    <w:p w14:paraId="3EC51B2B" w14:textId="77777777" w:rsidR="006D14CC" w:rsidRDefault="006D14CC" w:rsidP="00760ECF">
      <w:pPr>
        <w:rPr>
          <w:rFonts w:ascii="Courier New" w:hAnsi="Courier New" w:cs="Courier New"/>
        </w:rPr>
      </w:pPr>
    </w:p>
    <w:p w14:paraId="2AB0227B" w14:textId="77777777" w:rsidR="006D14CC" w:rsidRDefault="006D14CC" w:rsidP="00760ECF">
      <w:pPr>
        <w:rPr>
          <w:rFonts w:ascii="Courier New" w:hAnsi="Courier New" w:cs="Courier New"/>
        </w:rPr>
      </w:pPr>
    </w:p>
    <w:p w14:paraId="422784B4" w14:textId="77777777" w:rsidR="006D14CC" w:rsidRPr="006D14CC" w:rsidRDefault="00FB32EF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 w:rsidR="00E00254">
        <w:rPr>
          <w:rFonts w:ascii="Courier New" w:hAnsi="Courier New" w:cs="Courier New"/>
        </w:rPr>
        <w:t>/2</w:t>
      </w:r>
      <w:r w:rsidR="008B1000">
        <w:rPr>
          <w:rFonts w:ascii="Courier New" w:hAnsi="Courier New" w:cs="Courier New"/>
        </w:rPr>
        <w:t>0</w:t>
      </w:r>
      <w:r w:rsidR="006D14CC">
        <w:rPr>
          <w:rFonts w:ascii="Courier New" w:hAnsi="Courier New" w:cs="Courier New"/>
        </w:rPr>
        <w:tab/>
      </w:r>
      <w:r w:rsidR="006D14CC" w:rsidRPr="006D14CC">
        <w:rPr>
          <w:b/>
        </w:rPr>
        <w:t>Total points</w:t>
      </w:r>
    </w:p>
    <w:p w14:paraId="011AB3D4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78717599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33B96785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6AC51EC6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273A7A62" w14:textId="77777777" w:rsidR="006D14CC" w:rsidRPr="006D14CC" w:rsidRDefault="006D14CC" w:rsidP="00760ECF">
      <w:pPr>
        <w:rPr>
          <w:rFonts w:ascii="Courier New" w:hAnsi="Courier New" w:cs="Courier New"/>
        </w:rPr>
      </w:pPr>
    </w:p>
    <w:sectPr w:rsidR="006D14CC" w:rsidRPr="006D14CC" w:rsidSect="00963E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91D2E" w14:textId="77777777" w:rsidR="00A97F44" w:rsidRDefault="00A97F44">
      <w:r>
        <w:separator/>
      </w:r>
    </w:p>
  </w:endnote>
  <w:endnote w:type="continuationSeparator" w:id="0">
    <w:p w14:paraId="13AB1D7E" w14:textId="77777777" w:rsidR="00A97F44" w:rsidRDefault="00A97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BE9B7" w14:textId="77777777" w:rsidR="00550AD8" w:rsidRDefault="00550A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B1D20" w14:textId="77777777" w:rsidR="009F5D82" w:rsidRDefault="00FC28AF" w:rsidP="00760ECF">
    <w:pPr>
      <w:pStyle w:val="Footer"/>
    </w:pPr>
    <w:r>
      <w:t xml:space="preserve">CS3160, Instructor: </w:t>
    </w:r>
    <w:r w:rsidR="009F5D82">
      <w:t>Carlson</w:t>
    </w:r>
    <w:r w:rsidR="009F5D82">
      <w:tab/>
    </w:r>
    <w:r w:rsidR="009F5D8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0FCFE" w14:textId="77777777" w:rsidR="00550AD8" w:rsidRDefault="00550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CAEB3" w14:textId="77777777" w:rsidR="00A97F44" w:rsidRDefault="00A97F44">
      <w:r>
        <w:separator/>
      </w:r>
    </w:p>
  </w:footnote>
  <w:footnote w:type="continuationSeparator" w:id="0">
    <w:p w14:paraId="79DBD71D" w14:textId="77777777" w:rsidR="00A97F44" w:rsidRDefault="00A97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1E2C9" w14:textId="77777777" w:rsidR="0069150D" w:rsidRDefault="00A97F44">
    <w:pPr>
      <w:pStyle w:val="Header"/>
    </w:pPr>
    <w:r>
      <w:rPr>
        <w:noProof/>
      </w:rPr>
      <w:pict w14:anchorId="2430D9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3917819" o:spid="_x0000_s2050" type="#_x0000_t136" style="position:absolute;margin-left:0;margin-top:0;width:504.4pt;height:168.1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E8982" w14:textId="77777777" w:rsidR="009F5D82" w:rsidRDefault="00A97F44" w:rsidP="00963E52">
    <w:pPr>
      <w:pStyle w:val="Header"/>
      <w:tabs>
        <w:tab w:val="clear" w:pos="4320"/>
        <w:tab w:val="clear" w:pos="8640"/>
        <w:tab w:val="right" w:pos="9540"/>
      </w:tabs>
    </w:pPr>
    <w:r>
      <w:rPr>
        <w:noProof/>
      </w:rPr>
      <w:pict w14:anchorId="0113D8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3917820" o:spid="_x0000_s2051" type="#_x0000_t136" style="position:absolute;margin-left:0;margin-top:0;width:504.4pt;height:168.1pt;rotation:315;z-index:-25165312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4"/>
          <w10:wrap anchorx="margin" anchory="margin"/>
        </v:shape>
      </w:pict>
    </w:r>
    <w:r w:rsidR="00E00254">
      <w:t>20</w:t>
    </w:r>
    <w:r w:rsidR="00963E52">
      <w:t xml:space="preserve"> points </w:t>
    </w:r>
    <w:r w:rsidR="00963E52">
      <w:tab/>
      <w:t xml:space="preserve">Due: </w:t>
    </w:r>
    <w:r w:rsidR="00B12EBC">
      <w:t>Specified on Canvas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0EDDC" w14:textId="77777777" w:rsidR="0069150D" w:rsidRDefault="00A97F44">
    <w:pPr>
      <w:pStyle w:val="Header"/>
    </w:pPr>
    <w:r>
      <w:rPr>
        <w:noProof/>
      </w:rPr>
      <w:pict w14:anchorId="716EA6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3917818" o:spid="_x0000_s2049" type="#_x0000_t136" style="position:absolute;margin-left:0;margin-top:0;width:504.4pt;height:168.1pt;rotation:315;z-index:-25165721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4F78"/>
    <w:multiLevelType w:val="hybridMultilevel"/>
    <w:tmpl w:val="00260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79724E"/>
    <w:multiLevelType w:val="hybridMultilevel"/>
    <w:tmpl w:val="CD00F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D539ED"/>
    <w:multiLevelType w:val="hybridMultilevel"/>
    <w:tmpl w:val="9BA0ED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E8531A"/>
    <w:multiLevelType w:val="hybridMultilevel"/>
    <w:tmpl w:val="C3F40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96113D"/>
    <w:multiLevelType w:val="hybridMultilevel"/>
    <w:tmpl w:val="F74CC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yNLM0NbUwNDE0tzBU0lEKTi0uzszPAykwrAUA/lueFywAAAA="/>
  </w:docVars>
  <w:rsids>
    <w:rsidRoot w:val="00825C3A"/>
    <w:rsid w:val="00070569"/>
    <w:rsid w:val="000919FB"/>
    <w:rsid w:val="002A72C9"/>
    <w:rsid w:val="003971E9"/>
    <w:rsid w:val="004E56C6"/>
    <w:rsid w:val="005006A1"/>
    <w:rsid w:val="00511164"/>
    <w:rsid w:val="00550AD8"/>
    <w:rsid w:val="00570ECB"/>
    <w:rsid w:val="00583ABA"/>
    <w:rsid w:val="005C673E"/>
    <w:rsid w:val="0062087A"/>
    <w:rsid w:val="00633D52"/>
    <w:rsid w:val="0069150D"/>
    <w:rsid w:val="006B26BB"/>
    <w:rsid w:val="006D14CC"/>
    <w:rsid w:val="00760ECF"/>
    <w:rsid w:val="007F3014"/>
    <w:rsid w:val="00825C3A"/>
    <w:rsid w:val="0088764D"/>
    <w:rsid w:val="00890291"/>
    <w:rsid w:val="008B1000"/>
    <w:rsid w:val="00963E52"/>
    <w:rsid w:val="00984E34"/>
    <w:rsid w:val="009E20E8"/>
    <w:rsid w:val="009F5D82"/>
    <w:rsid w:val="00A136E9"/>
    <w:rsid w:val="00A97F44"/>
    <w:rsid w:val="00AB2D3C"/>
    <w:rsid w:val="00B12EBC"/>
    <w:rsid w:val="00B31E6D"/>
    <w:rsid w:val="00BC5130"/>
    <w:rsid w:val="00C01395"/>
    <w:rsid w:val="00C06F4B"/>
    <w:rsid w:val="00C86BB5"/>
    <w:rsid w:val="00CC6B23"/>
    <w:rsid w:val="00D664DB"/>
    <w:rsid w:val="00D929EE"/>
    <w:rsid w:val="00DD74FE"/>
    <w:rsid w:val="00E00254"/>
    <w:rsid w:val="00ED6658"/>
    <w:rsid w:val="00F86DF8"/>
    <w:rsid w:val="00FB32EF"/>
    <w:rsid w:val="00FC28AF"/>
    <w:rsid w:val="00FC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5FABE2FF"/>
  <w15:docId w15:val="{7F256347-4849-45DC-9047-2132C237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1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14C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an\Application%20Data\Microsoft\Templates\Visual%20Basic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Visual Basic Lab</Template>
  <TotalTime>1552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</vt:lpstr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</dc:title>
  <dc:subject>Computer Science</dc:subject>
  <dc:creator>Jadwiga A. Carlson</dc:creator>
  <cp:keywords>Lab</cp:keywords>
  <cp:lastModifiedBy>Devin Jamal Waldon</cp:lastModifiedBy>
  <cp:revision>2</cp:revision>
  <cp:lastPrinted>2017-03-14T19:59:00Z</cp:lastPrinted>
  <dcterms:created xsi:type="dcterms:W3CDTF">2020-04-11T21:59:00Z</dcterms:created>
  <dcterms:modified xsi:type="dcterms:W3CDTF">2020-04-11T21:59:00Z</dcterms:modified>
</cp:coreProperties>
</file>